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60F9D" w14:textId="59D37020" w:rsidR="00F07425" w:rsidRDefault="004C22DD" w:rsidP="007B13E5">
      <w:pPr>
        <w:pStyle w:val="RLStoryText"/>
      </w:pPr>
      <w:r>
        <w:rPr>
          <w:rStyle w:val="RLStoryTitleChar"/>
        </w:rPr>
        <w:t>Bears</w:t>
      </w:r>
    </w:p>
    <w:p w14:paraId="28C1AD4A" w14:textId="77777777" w:rsidR="003638D1" w:rsidRDefault="003638D1"/>
    <w:p w14:paraId="2921ACA7" w14:textId="2FAB84D9" w:rsidR="003638D1" w:rsidRDefault="004C22DD">
      <w:r>
        <w:rPr>
          <w:rStyle w:val="RLKeyWordsChar"/>
        </w:rPr>
        <w:t>fur, powerful, strength, brown</w:t>
      </w:r>
    </w:p>
    <w:p w14:paraId="0BE94210" w14:textId="77777777" w:rsidR="006D399D" w:rsidRDefault="006D399D"/>
    <w:sdt>
      <w:sdtPr>
        <w:rPr>
          <w:rStyle w:val="RLStoryTextChar"/>
        </w:rPr>
        <w:id w:val="467412810"/>
        <w15:repeatingSection/>
      </w:sdtPr>
      <w:sdtEndPr>
        <w:rPr>
          <w:rStyle w:val="DefaultParagraphFont"/>
        </w:rPr>
      </w:sdtEndPr>
      <w:sdtContent>
        <w:sdt>
          <w:sdtPr>
            <w:rPr>
              <w:rStyle w:val="RLStoryTextChar"/>
            </w:rPr>
            <w:id w:val="-2035872021"/>
            <w:placeholder>
              <w:docPart w:val="4FFFB862B11B431B8E1A91ACD70AF6AF"/>
            </w:placeholder>
            <w15:repeatingSectionItem/>
          </w:sdtPr>
          <w:sdtEndPr>
            <w:rPr>
              <w:rStyle w:val="RLStoryTextChar"/>
            </w:rPr>
          </w:sdtEndPr>
          <w:sdtContent>
            <w:sdt>
              <w:sdtPr>
                <w:rPr>
                  <w:rStyle w:val="RLStoryTextChar"/>
                </w:rPr>
                <w:alias w:val="Story Sentence"/>
                <w:tag w:val="Story Sentence"/>
                <w:id w:val="-2129383287"/>
                <w:placeholder>
                  <w:docPart w:val="0625E41A6E864F1ABCD4A05D307163E0"/>
                </w:placeholder>
              </w:sdtPr>
              <w:sdtEndPr>
                <w:rPr>
                  <w:rStyle w:val="RLStoryTextChar"/>
                </w:rPr>
              </w:sdtEndPr>
              <w:sdtContent>
                <w:p w14:paraId="6893D5C3" w14:textId="7BB1D59A" w:rsidR="004C22DD" w:rsidRPr="00F02CB5" w:rsidRDefault="004C22DD" w:rsidP="004E4FED">
                  <w:pPr>
                    <w:jc w:val="both"/>
                    <w:rPr>
                      <w:rStyle w:val="RLStoryTextChar"/>
                    </w:rPr>
                  </w:pPr>
                  <w:r w:rsidRPr="00F02CB5">
                    <w:rPr>
                      <w:rStyle w:val="RLStoryTextChar"/>
                    </w:rPr>
                    <w:t xml:space="preserve">This is </w:t>
                  </w:r>
                  <w:r w:rsidRPr="00F02CB5">
                    <w:rPr>
                      <w:rStyle w:val="RLStoryTextChar"/>
                      <w:b/>
                      <w:bCs/>
                    </w:rPr>
                    <w:t>sentence1</w:t>
                  </w:r>
                  <w:r w:rsidRPr="00F02CB5">
                    <w:rPr>
                      <w:rStyle w:val="RLStoryTextChar"/>
                    </w:rPr>
                    <w:t xml:space="preserve"> of paragraph1. This is </w:t>
                  </w:r>
                  <w:r w:rsidRPr="00075F17">
                    <w:rPr>
                      <w:rStyle w:val="RLStoryTextChar"/>
                      <w:b/>
                      <w:bCs/>
                      <w:i/>
                      <w:iCs/>
                    </w:rPr>
                    <w:t>9.A.M</w:t>
                  </w:r>
                  <w:r w:rsidRPr="00F02CB5">
                    <w:rPr>
                      <w:rStyle w:val="RLStoryTextChar"/>
                      <w:b/>
                      <w:bCs/>
                      <w:i/>
                      <w:iCs/>
                    </w:rPr>
                    <w:t>.</w:t>
                  </w:r>
                  <w:r w:rsidRPr="00F02CB5">
                    <w:rPr>
                      <w:rStyle w:val="RLStoryTextChar"/>
                    </w:rPr>
                    <w:t xml:space="preserve"> sentence2 of paragraph1. This is</w:t>
                  </w:r>
                  <w:r w:rsidR="0003236A">
                    <w:rPr>
                      <w:rStyle w:val="RLStoryTextChar"/>
                    </w:rPr>
                    <w:t xml:space="preserve"> – </w:t>
                  </w:r>
                  <w:r w:rsidRPr="00F02CB5">
                    <w:rPr>
                      <w:rStyle w:val="RLStoryTextChar"/>
                    </w:rPr>
                    <w:t>sentence3 of paragraph1. This is sentence4 paragraph1. This is sentence5 of paragraph1.</w:t>
                  </w:r>
                </w:p>
              </w:sdtContent>
            </w:sdt>
          </w:sdtContent>
        </w:sdt>
        <w:sdt>
          <w:sdtPr>
            <w:rPr>
              <w:rStyle w:val="RLStoryTextChar"/>
            </w:rPr>
            <w:id w:val="-627237137"/>
            <w:placeholder>
              <w:docPart w:val="9F7E114852F24CA49D4E88EB1F1152A0"/>
            </w:placeholder>
            <w15:repeatingSectionItem/>
          </w:sdtPr>
          <w:sdtEndPr>
            <w:rPr>
              <w:rStyle w:val="DefaultParagraphFont"/>
            </w:rPr>
          </w:sdtEndPr>
          <w:sdtContent>
            <w:sdt>
              <w:sdtPr>
                <w:alias w:val="Story Sentence"/>
                <w:tag w:val="Story Sentence"/>
                <w:id w:val="278156345"/>
                <w:placeholder>
                  <w:docPart w:val="47D870AB89A548DEBADBD1DCD43679B2"/>
                </w:placeholder>
              </w:sdtPr>
              <w:sdtEndPr/>
              <w:sdtContent>
                <w:p w14:paraId="52A7F828" w14:textId="1CF05496" w:rsidR="005E5194" w:rsidRDefault="004C22DD" w:rsidP="00F02CB5">
                  <w:pPr>
                    <w:pStyle w:val="RLStoryText"/>
                  </w:pPr>
                  <w:r w:rsidRPr="00D26B78">
                    <w:t xml:space="preserve">This is U.S. sentence1 of paragraph2? This is senetence2 of paragraph2. This is of paragraph2! This is sentence4 of </w:t>
                  </w:r>
                  <w:r w:rsidRPr="00D26B78">
                    <w:rPr>
                      <w:b/>
                      <w:bCs/>
                      <w:i/>
                      <w:iCs/>
                      <w:u w:val="single"/>
                    </w:rPr>
                    <w:t>etc.</w:t>
                  </w:r>
                  <w:r w:rsidRPr="00D26B78">
                    <w:t xml:space="preserve"> of paragraph2… </w:t>
                  </w:r>
                  <w:r w:rsidRPr="00B543C4">
                    <w:rPr>
                      <w:color w:val="FF0000"/>
                    </w:rPr>
                    <w:t>This is sentence</w:t>
                  </w:r>
                  <w:r w:rsidR="009C5D20" w:rsidRPr="00B543C4">
                    <w:rPr>
                      <w:color w:val="FF0000"/>
                    </w:rPr>
                    <w:t xml:space="preserve"> </w:t>
                  </w:r>
                  <w:r w:rsidRPr="00B543C4">
                    <w:rPr>
                      <w:color w:val="FF0000"/>
                    </w:rPr>
                    <w:t>5 of</w:t>
                  </w:r>
                  <w:r w:rsidR="0003236A" w:rsidRPr="00B543C4">
                    <w:rPr>
                      <w:color w:val="FF0000"/>
                    </w:rPr>
                    <w:t xml:space="preserve"> </w:t>
                  </w:r>
                  <w:r w:rsidR="0003236A">
                    <w:t xml:space="preserve">– </w:t>
                  </w:r>
                  <w:r w:rsidRPr="00D26B78">
                    <w:t>paragraph2</w:t>
                  </w:r>
                  <w:r w:rsidR="009C5D20" w:rsidRPr="00D26B78">
                    <w:t xml:space="preserve"> by the end</w:t>
                  </w:r>
                  <w:r w:rsidRPr="00D26B78">
                    <w:t>.</w:t>
                  </w:r>
                </w:p>
              </w:sdtContent>
            </w:sdt>
          </w:sdtContent>
        </w:sdt>
        <w:sdt>
          <w:sdtPr>
            <w:id w:val="1623879625"/>
            <w:placeholder>
              <w:docPart w:val="046C468491D751418269FFEF0E64251E"/>
            </w:placeholder>
            <w15:repeatingSectionItem/>
          </w:sdtPr>
          <w:sdtEndPr/>
          <w:sdtContent>
            <w:sdt>
              <w:sdtPr>
                <w:alias w:val="Story Sentence"/>
                <w:tag w:val="Story Sentence"/>
                <w:id w:val="-585766014"/>
                <w:placeholder>
                  <w:docPart w:val="6C93DC0C2C56484EADEAEC650AD8E071"/>
                </w:placeholder>
              </w:sdtPr>
              <w:sdtEndPr/>
              <w:sdtContent>
                <w:p w14:paraId="201421F9" w14:textId="682AA145" w:rsidR="00E938E1" w:rsidRDefault="00E938E1" w:rsidP="00F02CB5">
                  <w:pPr>
                    <w:pStyle w:val="RLStoryText"/>
                  </w:pPr>
                  <w:r w:rsidRPr="00D26B78">
                    <w:t>Story sentences 3</w:t>
                  </w:r>
                  <w:r w:rsidR="007D12E0" w:rsidRPr="00D26B78">
                    <w:t>.</w:t>
                  </w:r>
                </w:p>
              </w:sdtContent>
            </w:sdt>
          </w:sdtContent>
        </w:sdt>
        <w:sdt>
          <w:sdtPr>
            <w:id w:val="-198624808"/>
            <w:placeholder>
              <w:docPart w:val="B73EEA8097E4E14EB4CC1909574E5955"/>
            </w:placeholder>
            <w15:repeatingSectionItem/>
          </w:sdtPr>
          <w:sdtEndPr/>
          <w:sdtContent>
            <w:sdt>
              <w:sdtPr>
                <w:alias w:val="Story Sentence"/>
                <w:tag w:val="Story Sentence"/>
                <w:id w:val="1938253544"/>
                <w:placeholder>
                  <w:docPart w:val="CE88CC6BC5B60940B510AEF3B2B38624"/>
                </w:placeholder>
              </w:sdtPr>
              <w:sdtEndPr/>
              <w:sdtContent>
                <w:p w14:paraId="1B53408D" w14:textId="3CECEC1B" w:rsidR="00E938E1" w:rsidRDefault="00E938E1" w:rsidP="00F02CB5">
                  <w:pPr>
                    <w:pStyle w:val="RLStoryText"/>
                  </w:pPr>
                  <w:r w:rsidRPr="00D26B78">
                    <w:t>Story sentences 4</w:t>
                  </w:r>
                  <w:r w:rsidR="007D12E0" w:rsidRPr="00D26B78">
                    <w:t>.</w:t>
                  </w:r>
                </w:p>
              </w:sdtContent>
            </w:sdt>
          </w:sdtContent>
        </w:sdt>
        <w:sdt>
          <w:sdtPr>
            <w:id w:val="-1212031524"/>
            <w:placeholder>
              <w:docPart w:val="AF1BF427DB64414AAA97F91F31C55038"/>
            </w:placeholder>
            <w15:repeatingSectionItem/>
          </w:sdtPr>
          <w:sdtEndPr/>
          <w:sdtContent>
            <w:sdt>
              <w:sdtPr>
                <w:alias w:val="Story Sentence"/>
                <w:tag w:val="Story Sentence"/>
                <w:id w:val="-1307616284"/>
                <w:placeholder>
                  <w:docPart w:val="876C6E80928E4F4C8A168B0B47E319F9"/>
                </w:placeholder>
              </w:sdtPr>
              <w:sdtEndPr/>
              <w:sdtContent>
                <w:p w14:paraId="50C7458E" w14:textId="3E04102A" w:rsidR="00E938E1" w:rsidRDefault="00E938E1" w:rsidP="00F02CB5">
                  <w:pPr>
                    <w:pStyle w:val="RLStoryText"/>
                  </w:pPr>
                  <w:r w:rsidRPr="00221C3C">
                    <w:rPr>
                      <w:b/>
                      <w:bCs/>
                    </w:rPr>
                    <w:t>Story sentences 5</w:t>
                  </w:r>
                  <w:r w:rsidR="007D12E0" w:rsidRPr="00221C3C">
                    <w:rPr>
                      <w:b/>
                      <w:bCs/>
                    </w:rPr>
                    <w:t>.</w:t>
                  </w:r>
                </w:p>
              </w:sdtContent>
            </w:sdt>
          </w:sdtContent>
        </w:sdt>
        <w:p w14:paraId="29AF18A7" w14:textId="32EFE715" w:rsidR="003D1ACD" w:rsidRDefault="00C76E05" w:rsidP="003C3F03">
          <w:pPr>
            <w:pStyle w:val="RLStoryText"/>
          </w:pPr>
          <w:r>
            <w:t>Story sentences 6.</w:t>
          </w:r>
        </w:p>
      </w:sdtContent>
    </w:sdt>
    <w:p w14:paraId="3B370143" w14:textId="77777777" w:rsidR="007B13E5" w:rsidRDefault="007B13E5" w:rsidP="007B13E5">
      <w:pPr>
        <w:rPr>
          <w:rStyle w:val="RLStoryTitleChar"/>
        </w:rPr>
      </w:pPr>
      <w:bookmarkStart w:id="0" w:name="_GoBack"/>
      <w:bookmarkEnd w:id="0"/>
    </w:p>
    <w:p w14:paraId="2ECF24EE" w14:textId="7CF42C72" w:rsidR="00F45F6A" w:rsidRDefault="00813D8E" w:rsidP="00F45F6A">
      <w:pPr>
        <w:rPr>
          <w:rStyle w:val="RLStoryTitleChar"/>
        </w:rPr>
      </w:pPr>
      <w:r>
        <w:rPr>
          <w:rStyle w:val="RLStoryTitleChar"/>
        </w:rPr>
        <w:t>Information technology</w:t>
      </w:r>
    </w:p>
    <w:p w14:paraId="7B8B5D1A" w14:textId="77777777" w:rsidR="00F45F6A" w:rsidRPr="00635E2C" w:rsidRDefault="00F45F6A" w:rsidP="00840030"/>
    <w:p w14:paraId="398793A5" w14:textId="1A73CAC5" w:rsidR="00F45F6A" w:rsidRDefault="00813D8E" w:rsidP="00F45F6A">
      <w:r>
        <w:rPr>
          <w:rStyle w:val="RLKeyWordsChar"/>
        </w:rPr>
        <w:t>it, programming languages, computers</w:t>
      </w:r>
    </w:p>
    <w:p w14:paraId="57ECEB6D" w14:textId="77777777" w:rsidR="00F45F6A" w:rsidRPr="00683D02" w:rsidRDefault="00F45F6A" w:rsidP="00F45F6A"/>
    <w:sdt>
      <w:sdtPr>
        <w:rPr>
          <w:rStyle w:val="RLStoryTextChar"/>
        </w:rPr>
        <w:id w:val="1381133977"/>
        <w15:repeatingSection/>
      </w:sdtPr>
      <w:sdtEndPr>
        <w:rPr>
          <w:rStyle w:val="DefaultParagraphFont"/>
        </w:rPr>
      </w:sdtEndPr>
      <w:sdtContent>
        <w:sdt>
          <w:sdtPr>
            <w:rPr>
              <w:rStyle w:val="RLStoryTextChar"/>
            </w:rPr>
            <w:id w:val="928164216"/>
            <w:placeholder>
              <w:docPart w:val="358A479E62151A4A8D8BE487C3665F8A"/>
            </w:placeholder>
            <w15:repeatingSectionItem/>
          </w:sdtPr>
          <w:sdtEndPr>
            <w:rPr>
              <w:rStyle w:val="DefaultParagraphFont"/>
              <w:rFonts w:ascii="Times New Roman" w:hAnsi="Times New Roman" w:cs="Times New Roman"/>
              <w:sz w:val="28"/>
              <w:szCs w:val="28"/>
            </w:rPr>
          </w:sdtEndPr>
          <w:sdtContent>
            <w:sdt>
              <w:sdtPr>
                <w:rPr>
                  <w:rStyle w:val="RLStoryTextChar"/>
                  <w:rFonts w:ascii="Times New Roman" w:hAnsi="Times New Roman" w:cs="Times New Roman"/>
                  <w:sz w:val="28"/>
                  <w:szCs w:val="28"/>
                </w:rPr>
                <w:alias w:val="Story Sentence"/>
                <w:tag w:val="Story Sentence"/>
                <w:id w:val="-1281720979"/>
                <w:placeholder>
                  <w:docPart w:val="EF889A3E82E07845910776011409EFB7"/>
                </w:placeholder>
              </w:sdtPr>
              <w:sdtEndPr>
                <w:rPr>
                  <w:rStyle w:val="DefaultParagraphFont"/>
                </w:rPr>
              </w:sdtEndPr>
              <w:sdtContent>
                <w:p w14:paraId="25ABEF37" w14:textId="77777777" w:rsidR="000B68B8" w:rsidRPr="00D26B78" w:rsidRDefault="005371B2" w:rsidP="004F4C70">
                  <w:pPr>
                    <w:jc w:val="both"/>
                    <w:rPr>
                      <w:rStyle w:val="RLStoryTextChar"/>
                      <w:sz w:val="30"/>
                      <w:szCs w:val="30"/>
                    </w:rPr>
                  </w:pPr>
                  <w:sdt>
                    <w:sdtPr>
                      <w:rPr>
                        <w:rStyle w:val="RLStoryTextChar"/>
                        <w:rFonts w:ascii="Times New Roman" w:hAnsi="Times New Roman" w:cs="Times New Roman"/>
                        <w:sz w:val="28"/>
                        <w:szCs w:val="28"/>
                      </w:rPr>
                      <w:alias w:val="Story Sentence"/>
                      <w:tag w:val="Story Sentence"/>
                      <w:id w:val="-98799245"/>
                      <w:placeholder>
                        <w:docPart w:val="7F1F7FE9F240D042B57F2E4C34E2EBB6"/>
                      </w:placeholder>
                    </w:sdtPr>
                    <w:sdtEndPr>
                      <w:rPr>
                        <w:rStyle w:val="RLStoryTextChar"/>
                        <w:rFonts w:asciiTheme="minorHAnsi" w:hAnsiTheme="minorHAnsi" w:cstheme="minorBidi"/>
                        <w:sz w:val="30"/>
                        <w:szCs w:val="30"/>
                      </w:rPr>
                    </w:sdtEndPr>
                    <w:sdtContent>
                      <w:r w:rsidR="004F4C70" w:rsidRPr="00D26B78">
                        <w:rPr>
                          <w:rStyle w:val="RLStoryTextChar"/>
                          <w:sz w:val="30"/>
                          <w:szCs w:val="30"/>
                        </w:rPr>
                        <w:t>Sentence 1.</w:t>
                      </w:r>
                    </w:sdtContent>
                  </w:sdt>
                </w:p>
                <w:p w14:paraId="4FDBBD61" w14:textId="487E7208" w:rsidR="002419CC" w:rsidRPr="00D26B78" w:rsidRDefault="005371B2" w:rsidP="004F4C70">
                  <w:pPr>
                    <w:jc w:val="both"/>
                    <w:rPr>
                      <w:rStyle w:val="RLStoryTextChar"/>
                      <w:sz w:val="40"/>
                      <w:szCs w:val="40"/>
                    </w:rPr>
                  </w:pPr>
                  <w:sdt>
                    <w:sdtPr>
                      <w:rPr>
                        <w:rStyle w:val="RLStoryTextChar"/>
                        <w:rFonts w:ascii="Times New Roman" w:hAnsi="Times New Roman" w:cs="Times New Roman"/>
                        <w:sz w:val="28"/>
                        <w:szCs w:val="28"/>
                      </w:rPr>
                      <w:alias w:val="Story Sentence"/>
                      <w:tag w:val="Story Sentence"/>
                      <w:id w:val="2015945166"/>
                      <w:placeholder>
                        <w:docPart w:val="3E9B493EB055D84FA241FF7DC8D615EB"/>
                      </w:placeholder>
                    </w:sdtPr>
                    <w:sdtEndPr>
                      <w:rPr>
                        <w:rStyle w:val="RLStoryTextChar"/>
                        <w:rFonts w:asciiTheme="minorHAnsi" w:hAnsiTheme="minorHAnsi" w:cstheme="minorBidi"/>
                        <w:sz w:val="40"/>
                        <w:szCs w:val="40"/>
                      </w:rPr>
                    </w:sdtEndPr>
                    <w:sdtContent>
                      <w:r w:rsidR="004F4C70" w:rsidRPr="00D26B78">
                        <w:rPr>
                          <w:rStyle w:val="RLStoryTextChar"/>
                          <w:sz w:val="40"/>
                          <w:szCs w:val="40"/>
                        </w:rPr>
                        <w:t>Sentence 2</w:t>
                      </w:r>
                      <w:r w:rsidR="003B1413" w:rsidRPr="00D26B78">
                        <w:rPr>
                          <w:rStyle w:val="RLStoryTextChar"/>
                          <w:sz w:val="40"/>
                          <w:szCs w:val="40"/>
                        </w:rPr>
                        <w:t>.</w:t>
                      </w:r>
                    </w:sdtContent>
                  </w:sdt>
                </w:p>
                <w:p w14:paraId="441D7061" w14:textId="1A4F92F9" w:rsidR="00FD5879" w:rsidRPr="002419CC" w:rsidRDefault="005371B2" w:rsidP="00511C9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sdtContent>
            </w:sdt>
          </w:sdtContent>
        </w:sdt>
      </w:sdtContent>
    </w:sdt>
    <w:sectPr w:rsidR="00FD5879" w:rsidRPr="002419C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EC5CC" w14:textId="77777777" w:rsidR="005371B2" w:rsidRDefault="005371B2" w:rsidP="00031AE3">
      <w:pPr>
        <w:spacing w:after="0" w:line="240" w:lineRule="auto"/>
      </w:pPr>
      <w:r>
        <w:separator/>
      </w:r>
    </w:p>
  </w:endnote>
  <w:endnote w:type="continuationSeparator" w:id="0">
    <w:p w14:paraId="70863F27" w14:textId="77777777" w:rsidR="005371B2" w:rsidRDefault="005371B2" w:rsidP="00031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8912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07FAE9" w14:textId="77777777" w:rsidR="00727BD8" w:rsidRDefault="00727B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318BC4" w14:textId="77777777" w:rsidR="00031AE3" w:rsidRDefault="00031A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AD868" w14:textId="77777777" w:rsidR="005371B2" w:rsidRDefault="005371B2" w:rsidP="00031AE3">
      <w:pPr>
        <w:spacing w:after="0" w:line="240" w:lineRule="auto"/>
      </w:pPr>
      <w:r>
        <w:separator/>
      </w:r>
    </w:p>
  </w:footnote>
  <w:footnote w:type="continuationSeparator" w:id="0">
    <w:p w14:paraId="2C8EB18B" w14:textId="77777777" w:rsidR="005371B2" w:rsidRDefault="005371B2" w:rsidP="00031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031AE3" w14:paraId="3E7F6DF5" w14:textId="77777777" w:rsidTr="00727BD8">
      <w:trPr>
        <w:jc w:val="right"/>
      </w:trPr>
      <w:tc>
        <w:tcPr>
          <w:tcW w:w="9350" w:type="dxa"/>
        </w:tcPr>
        <w:p w14:paraId="0AA38704" w14:textId="4FE691F0" w:rsidR="00031AE3" w:rsidRDefault="00031AE3" w:rsidP="00647139">
          <w:pPr>
            <w:pStyle w:val="Header"/>
            <w:jc w:val="right"/>
          </w:pPr>
          <w:r w:rsidRPr="00727BD8">
            <w:rPr>
              <w:b/>
              <w:bCs/>
              <w:color w:val="7F7F7F" w:themeColor="text1" w:themeTint="80"/>
            </w:rPr>
            <w:t>Series</w:t>
          </w:r>
          <w:r>
            <w:t xml:space="preserve">: </w:t>
          </w:r>
          <w:r w:rsidR="004C22DD">
            <w:rPr>
              <w:rStyle w:val="RLSeriesChar"/>
            </w:rPr>
            <w:t>Sequence</w:t>
          </w:r>
        </w:p>
      </w:tc>
    </w:tr>
    <w:tr w:rsidR="00031AE3" w14:paraId="512AE898" w14:textId="77777777" w:rsidTr="00727BD8">
      <w:trPr>
        <w:jc w:val="right"/>
      </w:trPr>
      <w:tc>
        <w:tcPr>
          <w:tcW w:w="9350" w:type="dxa"/>
        </w:tcPr>
        <w:p w14:paraId="39AA311D" w14:textId="5E1889F5" w:rsidR="00031AE3" w:rsidRDefault="00031AE3" w:rsidP="00647139">
          <w:pPr>
            <w:pStyle w:val="Header"/>
            <w:jc w:val="right"/>
          </w:pPr>
          <w:r w:rsidRPr="00727BD8">
            <w:rPr>
              <w:b/>
              <w:bCs/>
              <w:color w:val="7F7F7F" w:themeColor="text1" w:themeTint="80"/>
            </w:rPr>
            <w:t>Level</w:t>
          </w:r>
          <w:r>
            <w:t xml:space="preserve">: </w:t>
          </w:r>
          <w:r w:rsidR="004C22DD">
            <w:rPr>
              <w:rStyle w:val="RLLevelChar"/>
            </w:rPr>
            <w:t>1</w:t>
          </w:r>
        </w:p>
      </w:tc>
    </w:tr>
  </w:tbl>
  <w:p w14:paraId="7629FEDC" w14:textId="77777777" w:rsidR="00031AE3" w:rsidRDefault="00031A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DD"/>
    <w:rsid w:val="00031AE3"/>
    <w:rsid w:val="0003236A"/>
    <w:rsid w:val="00075F17"/>
    <w:rsid w:val="0008180E"/>
    <w:rsid w:val="000B68B8"/>
    <w:rsid w:val="000E0517"/>
    <w:rsid w:val="00104663"/>
    <w:rsid w:val="00122CC6"/>
    <w:rsid w:val="00131B1A"/>
    <w:rsid w:val="00214581"/>
    <w:rsid w:val="00214650"/>
    <w:rsid w:val="00221C3C"/>
    <w:rsid w:val="002419CC"/>
    <w:rsid w:val="002E01FD"/>
    <w:rsid w:val="003143B2"/>
    <w:rsid w:val="00327B30"/>
    <w:rsid w:val="00360159"/>
    <w:rsid w:val="003638D1"/>
    <w:rsid w:val="003959F9"/>
    <w:rsid w:val="003B1413"/>
    <w:rsid w:val="003C3F03"/>
    <w:rsid w:val="003D0C7A"/>
    <w:rsid w:val="003D1ACD"/>
    <w:rsid w:val="003E0C8E"/>
    <w:rsid w:val="003E68B9"/>
    <w:rsid w:val="0040073F"/>
    <w:rsid w:val="0043143D"/>
    <w:rsid w:val="00446BC1"/>
    <w:rsid w:val="004C22DD"/>
    <w:rsid w:val="004E4FED"/>
    <w:rsid w:val="004F4C70"/>
    <w:rsid w:val="0050519D"/>
    <w:rsid w:val="00505567"/>
    <w:rsid w:val="00511C94"/>
    <w:rsid w:val="0052771F"/>
    <w:rsid w:val="005371B2"/>
    <w:rsid w:val="005A1D8C"/>
    <w:rsid w:val="005E5194"/>
    <w:rsid w:val="00635E2C"/>
    <w:rsid w:val="00647139"/>
    <w:rsid w:val="00683D02"/>
    <w:rsid w:val="006C6F7C"/>
    <w:rsid w:val="006D399D"/>
    <w:rsid w:val="00714061"/>
    <w:rsid w:val="00727BD8"/>
    <w:rsid w:val="007409E8"/>
    <w:rsid w:val="0075537F"/>
    <w:rsid w:val="00794B81"/>
    <w:rsid w:val="007A3496"/>
    <w:rsid w:val="007B0F29"/>
    <w:rsid w:val="007B13E5"/>
    <w:rsid w:val="007D12E0"/>
    <w:rsid w:val="007D442F"/>
    <w:rsid w:val="008009EB"/>
    <w:rsid w:val="00813D8E"/>
    <w:rsid w:val="00840030"/>
    <w:rsid w:val="008439DA"/>
    <w:rsid w:val="008D0757"/>
    <w:rsid w:val="009C5D20"/>
    <w:rsid w:val="009F0CCD"/>
    <w:rsid w:val="00AC72D4"/>
    <w:rsid w:val="00AF63A4"/>
    <w:rsid w:val="00AF6610"/>
    <w:rsid w:val="00B005CA"/>
    <w:rsid w:val="00B543C4"/>
    <w:rsid w:val="00B81A87"/>
    <w:rsid w:val="00B9666E"/>
    <w:rsid w:val="00BD16CE"/>
    <w:rsid w:val="00BF1A83"/>
    <w:rsid w:val="00C069F1"/>
    <w:rsid w:val="00C76E05"/>
    <w:rsid w:val="00CA41CC"/>
    <w:rsid w:val="00CB598B"/>
    <w:rsid w:val="00CE25AB"/>
    <w:rsid w:val="00D10DD5"/>
    <w:rsid w:val="00D26B78"/>
    <w:rsid w:val="00DA0D89"/>
    <w:rsid w:val="00E93495"/>
    <w:rsid w:val="00E938E1"/>
    <w:rsid w:val="00EA2605"/>
    <w:rsid w:val="00EF120C"/>
    <w:rsid w:val="00F02CB5"/>
    <w:rsid w:val="00F07425"/>
    <w:rsid w:val="00F45F6A"/>
    <w:rsid w:val="00F47292"/>
    <w:rsid w:val="00F47529"/>
    <w:rsid w:val="00FC5662"/>
    <w:rsid w:val="00FD5879"/>
    <w:rsid w:val="00FD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D09ED"/>
  <w15:chartTrackingRefBased/>
  <w15:docId w15:val="{AC464765-43E7-4871-A2D7-883CBF9D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oryTitle">
    <w:name w:val="StoryTitle"/>
    <w:basedOn w:val="PlaceholderText"/>
    <w:uiPriority w:val="1"/>
    <w:qFormat/>
    <w:rsid w:val="00B005CA"/>
    <w:rPr>
      <w:rFonts w:asciiTheme="majorHAnsi" w:hAnsiTheme="majorHAnsi" w:cstheme="minorHAnsi"/>
      <w:b/>
      <w:i w:val="0"/>
      <w:color w:val="0070C0"/>
      <w:sz w:val="44"/>
      <w:szCs w:val="40"/>
    </w:rPr>
  </w:style>
  <w:style w:type="character" w:styleId="PlaceholderText">
    <w:name w:val="Placeholder Text"/>
    <w:basedOn w:val="DefaultParagraphFont"/>
    <w:uiPriority w:val="99"/>
    <w:semiHidden/>
    <w:rsid w:val="00B005CA"/>
    <w:rPr>
      <w:color w:val="808080"/>
    </w:rPr>
  </w:style>
  <w:style w:type="paragraph" w:customStyle="1" w:styleId="RLStoryTitle">
    <w:name w:val="RLStoryTitle"/>
    <w:basedOn w:val="Heading1"/>
    <w:link w:val="RLStoryTitleChar"/>
    <w:qFormat/>
    <w:rsid w:val="00B005CA"/>
  </w:style>
  <w:style w:type="character" w:customStyle="1" w:styleId="RLStoryTitleChar">
    <w:name w:val="RLStoryTitle Char"/>
    <w:basedOn w:val="Heading1Char"/>
    <w:link w:val="RLStoryTitle"/>
    <w:rsid w:val="00B00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00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LStoryText">
    <w:name w:val="RLStoryText"/>
    <w:basedOn w:val="Normal"/>
    <w:link w:val="RLStoryTextChar"/>
    <w:autoRedefine/>
    <w:qFormat/>
    <w:rsid w:val="0040073F"/>
  </w:style>
  <w:style w:type="character" w:customStyle="1" w:styleId="RLStoryTextChar">
    <w:name w:val="RLStoryText Char"/>
    <w:basedOn w:val="DefaultParagraphFont"/>
    <w:link w:val="RLStoryText"/>
    <w:rsid w:val="0040073F"/>
  </w:style>
  <w:style w:type="paragraph" w:customStyle="1" w:styleId="RLKeyWords">
    <w:name w:val="RLKeyWords"/>
    <w:basedOn w:val="Normal"/>
    <w:link w:val="RLKeyWordsChar"/>
    <w:qFormat/>
    <w:rsid w:val="003143B2"/>
    <w:rPr>
      <w:b/>
    </w:rPr>
  </w:style>
  <w:style w:type="character" w:customStyle="1" w:styleId="RLKeyWordsChar">
    <w:name w:val="RLKeyWords Char"/>
    <w:basedOn w:val="DefaultParagraphFont"/>
    <w:link w:val="RLKeyWords"/>
    <w:rsid w:val="003143B2"/>
    <w:rPr>
      <w:b/>
    </w:rPr>
  </w:style>
  <w:style w:type="paragraph" w:styleId="Header">
    <w:name w:val="header"/>
    <w:basedOn w:val="Normal"/>
    <w:link w:val="HeaderChar"/>
    <w:uiPriority w:val="99"/>
    <w:unhideWhenUsed/>
    <w:rsid w:val="00031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AE3"/>
  </w:style>
  <w:style w:type="paragraph" w:styleId="Footer">
    <w:name w:val="footer"/>
    <w:basedOn w:val="Normal"/>
    <w:link w:val="FooterChar"/>
    <w:uiPriority w:val="99"/>
    <w:unhideWhenUsed/>
    <w:rsid w:val="00031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AE3"/>
  </w:style>
  <w:style w:type="table" w:styleId="TableGrid">
    <w:name w:val="Table Grid"/>
    <w:basedOn w:val="TableNormal"/>
    <w:uiPriority w:val="39"/>
    <w:rsid w:val="00031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LSeries">
    <w:name w:val="RLSeries"/>
    <w:basedOn w:val="Normal"/>
    <w:link w:val="RLSeriesChar"/>
    <w:autoRedefine/>
    <w:qFormat/>
    <w:rsid w:val="00727BD8"/>
    <w:rPr>
      <w:color w:val="000000" w:themeColor="text1"/>
    </w:rPr>
  </w:style>
  <w:style w:type="paragraph" w:customStyle="1" w:styleId="RLLevel">
    <w:name w:val="RLLevel"/>
    <w:basedOn w:val="Normal"/>
    <w:link w:val="RLLevelChar"/>
    <w:autoRedefine/>
    <w:qFormat/>
    <w:rsid w:val="00727BD8"/>
    <w:rPr>
      <w:color w:val="000000" w:themeColor="text1"/>
    </w:rPr>
  </w:style>
  <w:style w:type="character" w:customStyle="1" w:styleId="RLSeriesChar">
    <w:name w:val="RLSeries Char"/>
    <w:basedOn w:val="DefaultParagraphFont"/>
    <w:link w:val="RLSeries"/>
    <w:rsid w:val="00727BD8"/>
    <w:rPr>
      <w:color w:val="000000" w:themeColor="text1"/>
    </w:rPr>
  </w:style>
  <w:style w:type="character" w:customStyle="1" w:styleId="RLLevelChar">
    <w:name w:val="RLLevel Char"/>
    <w:basedOn w:val="DefaultParagraphFont"/>
    <w:link w:val="RLLevel"/>
    <w:rsid w:val="00727BD8"/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PuneetS\OneDrive%20-%20readnaturally.com\Documents\Custom%20Office%20Templates\ReadLiveStudent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FFB862B11B431B8E1A91ACD70AF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AE532-80B8-4166-8E0D-BDCC43EFBBF0}"/>
      </w:docPartPr>
      <w:docPartBody>
        <w:p w:rsidR="0038072E" w:rsidRDefault="00D80DD0">
          <w:pPr>
            <w:pStyle w:val="4FFFB862B11B431B8E1A91ACD70AF6AF"/>
          </w:pPr>
          <w:r w:rsidRPr="009A76B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625E41A6E864F1ABCD4A05D30716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69619-D81C-43B5-8C9F-CF472D03FC33}"/>
      </w:docPartPr>
      <w:docPartBody>
        <w:p w:rsidR="0038072E" w:rsidRDefault="00D80DD0">
          <w:pPr>
            <w:pStyle w:val="0625E41A6E864F1ABCD4A05D307163E0"/>
          </w:pPr>
          <w:r>
            <w:rPr>
              <w:rStyle w:val="PlaceholderText"/>
            </w:rPr>
            <w:t>Click or tap here to enter story sentence</w:t>
          </w:r>
          <w:r w:rsidRPr="009A76B4">
            <w:rPr>
              <w:rStyle w:val="PlaceholderText"/>
            </w:rPr>
            <w:t>.</w:t>
          </w:r>
        </w:p>
      </w:docPartBody>
    </w:docPart>
    <w:docPart>
      <w:docPartPr>
        <w:name w:val="9F7E114852F24CA49D4E88EB1F115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89314-93F1-457D-B429-C129B578021B}"/>
      </w:docPartPr>
      <w:docPartBody>
        <w:p w:rsidR="0038072E" w:rsidRDefault="002B0928" w:rsidP="002B0928">
          <w:pPr>
            <w:pStyle w:val="9F7E114852F24CA49D4E88EB1F1152A0"/>
          </w:pPr>
          <w:r w:rsidRPr="009A76B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7D870AB89A548DEBADBD1DCD4367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74103-4320-49F0-AF4B-1431E2D20A89}"/>
      </w:docPartPr>
      <w:docPartBody>
        <w:p w:rsidR="0038072E" w:rsidRDefault="002B0928" w:rsidP="002B0928">
          <w:pPr>
            <w:pStyle w:val="47D870AB89A548DEBADBD1DCD43679B2"/>
          </w:pPr>
          <w:r>
            <w:rPr>
              <w:rStyle w:val="PlaceholderText"/>
            </w:rPr>
            <w:t>Click or tap here to enter story sentence</w:t>
          </w:r>
          <w:r w:rsidRPr="009A76B4">
            <w:rPr>
              <w:rStyle w:val="PlaceholderText"/>
            </w:rPr>
            <w:t>.</w:t>
          </w:r>
        </w:p>
      </w:docPartBody>
    </w:docPart>
    <w:docPart>
      <w:docPartPr>
        <w:name w:val="358A479E62151A4A8D8BE487C3665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60AD3-AB1F-0E4A-BE7B-914097C0EB26}"/>
      </w:docPartPr>
      <w:docPartBody>
        <w:p w:rsidR="00B7395B" w:rsidRDefault="0038072E" w:rsidP="0038072E">
          <w:pPr>
            <w:pStyle w:val="358A479E62151A4A8D8BE487C3665F8A"/>
          </w:pPr>
          <w:r w:rsidRPr="009A76B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F889A3E82E07845910776011409E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803CF-2F7E-0844-9011-EB6A3DC45DC8}"/>
      </w:docPartPr>
      <w:docPartBody>
        <w:p w:rsidR="00B7395B" w:rsidRDefault="0038072E" w:rsidP="0038072E">
          <w:pPr>
            <w:pStyle w:val="EF889A3E82E07845910776011409EFB7"/>
          </w:pPr>
          <w:r>
            <w:rPr>
              <w:rStyle w:val="PlaceholderText"/>
            </w:rPr>
            <w:t>Click or tap here to enter story sentence</w:t>
          </w:r>
          <w:r w:rsidRPr="009A76B4">
            <w:rPr>
              <w:rStyle w:val="PlaceholderText"/>
            </w:rPr>
            <w:t>.</w:t>
          </w:r>
        </w:p>
      </w:docPartBody>
    </w:docPart>
    <w:docPart>
      <w:docPartPr>
        <w:name w:val="7F1F7FE9F240D042B57F2E4C34E2E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09C14-C4DC-904E-8D13-5AC60E9BEFFB}"/>
      </w:docPartPr>
      <w:docPartBody>
        <w:p w:rsidR="00B7395B" w:rsidRDefault="0038072E" w:rsidP="0038072E">
          <w:pPr>
            <w:pStyle w:val="7F1F7FE9F240D042B57F2E4C34E2EBB6"/>
          </w:pPr>
          <w:r>
            <w:rPr>
              <w:rStyle w:val="PlaceholderText"/>
            </w:rPr>
            <w:t>Click or tap here to enter story sentence</w:t>
          </w:r>
          <w:r w:rsidRPr="009A76B4">
            <w:rPr>
              <w:rStyle w:val="PlaceholderText"/>
            </w:rPr>
            <w:t>.</w:t>
          </w:r>
        </w:p>
      </w:docPartBody>
    </w:docPart>
    <w:docPart>
      <w:docPartPr>
        <w:name w:val="3E9B493EB055D84FA241FF7DC8D61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7EBD9-FD53-D74D-8F39-F433FD79B3BE}"/>
      </w:docPartPr>
      <w:docPartBody>
        <w:p w:rsidR="00B7395B" w:rsidRDefault="0038072E" w:rsidP="0038072E">
          <w:pPr>
            <w:pStyle w:val="3E9B493EB055D84FA241FF7DC8D615EB"/>
          </w:pPr>
          <w:r>
            <w:rPr>
              <w:rStyle w:val="PlaceholderText"/>
            </w:rPr>
            <w:t>Click or tap here to enter story sentence</w:t>
          </w:r>
          <w:r w:rsidRPr="009A76B4">
            <w:rPr>
              <w:rStyle w:val="PlaceholderText"/>
            </w:rPr>
            <w:t>.</w:t>
          </w:r>
        </w:p>
      </w:docPartBody>
    </w:docPart>
    <w:docPart>
      <w:docPartPr>
        <w:name w:val="046C468491D751418269FFEF0E642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F2167-1CEA-0945-A0E3-4E1C14C7EA88}"/>
      </w:docPartPr>
      <w:docPartBody>
        <w:p w:rsidR="00B7395B" w:rsidRDefault="0038072E" w:rsidP="0038072E">
          <w:pPr>
            <w:pStyle w:val="046C468491D751418269FFEF0E64251E"/>
          </w:pPr>
          <w:r w:rsidRPr="009A76B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C93DC0C2C56484EADEAEC650AD8E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69D0F-EC5B-884C-8A64-7AF58D61DE12}"/>
      </w:docPartPr>
      <w:docPartBody>
        <w:p w:rsidR="00B7395B" w:rsidRDefault="0038072E" w:rsidP="0038072E">
          <w:pPr>
            <w:pStyle w:val="6C93DC0C2C56484EADEAEC650AD8E071"/>
          </w:pPr>
          <w:r>
            <w:rPr>
              <w:rStyle w:val="PlaceholderText"/>
            </w:rPr>
            <w:t>Click or tap here to enter story sentence</w:t>
          </w:r>
          <w:r w:rsidRPr="009A76B4">
            <w:rPr>
              <w:rStyle w:val="PlaceholderText"/>
            </w:rPr>
            <w:t>.</w:t>
          </w:r>
        </w:p>
      </w:docPartBody>
    </w:docPart>
    <w:docPart>
      <w:docPartPr>
        <w:name w:val="B73EEA8097E4E14EB4CC1909574E5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C6DEB-A978-0240-82F6-4834CD6041AE}"/>
      </w:docPartPr>
      <w:docPartBody>
        <w:p w:rsidR="00B7395B" w:rsidRDefault="0038072E" w:rsidP="0038072E">
          <w:pPr>
            <w:pStyle w:val="B73EEA8097E4E14EB4CC1909574E5955"/>
          </w:pPr>
          <w:r w:rsidRPr="009A76B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88CC6BC5B60940B510AEF3B2B38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7911F-AC5C-A943-ACE1-5967D26FAEC6}"/>
      </w:docPartPr>
      <w:docPartBody>
        <w:p w:rsidR="00B7395B" w:rsidRDefault="0038072E" w:rsidP="0038072E">
          <w:pPr>
            <w:pStyle w:val="CE88CC6BC5B60940B510AEF3B2B38624"/>
          </w:pPr>
          <w:r>
            <w:rPr>
              <w:rStyle w:val="PlaceholderText"/>
            </w:rPr>
            <w:t>Click or tap here to enter story sentence</w:t>
          </w:r>
          <w:r w:rsidRPr="009A76B4">
            <w:rPr>
              <w:rStyle w:val="PlaceholderText"/>
            </w:rPr>
            <w:t>.</w:t>
          </w:r>
        </w:p>
      </w:docPartBody>
    </w:docPart>
    <w:docPart>
      <w:docPartPr>
        <w:name w:val="AF1BF427DB64414AAA97F91F31C55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1887B-FFDB-9B49-95C0-6488F9405138}"/>
      </w:docPartPr>
      <w:docPartBody>
        <w:p w:rsidR="00B7395B" w:rsidRDefault="0038072E" w:rsidP="0038072E">
          <w:pPr>
            <w:pStyle w:val="AF1BF427DB64414AAA97F91F31C55038"/>
          </w:pPr>
          <w:r w:rsidRPr="009A76B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76C6E80928E4F4C8A168B0B47E31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56784-7F24-AA4F-B28B-0A593160AE1E}"/>
      </w:docPartPr>
      <w:docPartBody>
        <w:p w:rsidR="00B7395B" w:rsidRDefault="0038072E" w:rsidP="0038072E">
          <w:pPr>
            <w:pStyle w:val="876C6E80928E4F4C8A168B0B47E319F9"/>
          </w:pPr>
          <w:r>
            <w:rPr>
              <w:rStyle w:val="PlaceholderText"/>
            </w:rPr>
            <w:t>Click or tap here to enter story sentence</w:t>
          </w:r>
          <w:r w:rsidRPr="009A76B4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28"/>
    <w:rsid w:val="001943B7"/>
    <w:rsid w:val="002B0928"/>
    <w:rsid w:val="0030321B"/>
    <w:rsid w:val="0038072E"/>
    <w:rsid w:val="004E7689"/>
    <w:rsid w:val="007A35CF"/>
    <w:rsid w:val="00965C9E"/>
    <w:rsid w:val="009F1B84"/>
    <w:rsid w:val="00B7395B"/>
    <w:rsid w:val="00CD3A49"/>
    <w:rsid w:val="00D152AC"/>
    <w:rsid w:val="00D80DD0"/>
    <w:rsid w:val="00EF61D1"/>
    <w:rsid w:val="00FD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61D1"/>
    <w:rPr>
      <w:color w:val="808080"/>
    </w:rPr>
  </w:style>
  <w:style w:type="paragraph" w:customStyle="1" w:styleId="B11562BC93134E71A7EE40E60D24008F">
    <w:name w:val="B11562BC93134E71A7EE40E60D24008F"/>
  </w:style>
  <w:style w:type="paragraph" w:customStyle="1" w:styleId="76C655E1C38E4B41A3B922B18FF9C439">
    <w:name w:val="76C655E1C38E4B41A3B922B18FF9C439"/>
  </w:style>
  <w:style w:type="paragraph" w:customStyle="1" w:styleId="4FFFB862B11B431B8E1A91ACD70AF6AF">
    <w:name w:val="4FFFB862B11B431B8E1A91ACD70AF6AF"/>
  </w:style>
  <w:style w:type="paragraph" w:customStyle="1" w:styleId="0625E41A6E864F1ABCD4A05D307163E0">
    <w:name w:val="0625E41A6E864F1ABCD4A05D307163E0"/>
  </w:style>
  <w:style w:type="paragraph" w:customStyle="1" w:styleId="9F7E114852F24CA49D4E88EB1F1152A0">
    <w:name w:val="9F7E114852F24CA49D4E88EB1F1152A0"/>
    <w:rsid w:val="002B0928"/>
  </w:style>
  <w:style w:type="paragraph" w:customStyle="1" w:styleId="47D870AB89A548DEBADBD1DCD43679B2">
    <w:name w:val="47D870AB89A548DEBADBD1DCD43679B2"/>
    <w:rsid w:val="002B0928"/>
  </w:style>
  <w:style w:type="paragraph" w:customStyle="1" w:styleId="BD68406F406B53458F201FE8F8D60B7D">
    <w:name w:val="BD68406F406B53458F201FE8F8D60B7D"/>
    <w:rsid w:val="0038072E"/>
    <w:pPr>
      <w:spacing w:after="0" w:line="240" w:lineRule="auto"/>
    </w:pPr>
    <w:rPr>
      <w:sz w:val="24"/>
      <w:szCs w:val="24"/>
    </w:rPr>
  </w:style>
  <w:style w:type="paragraph" w:customStyle="1" w:styleId="612E124E6AB2D7498B82DFAF5EA585FE">
    <w:name w:val="612E124E6AB2D7498B82DFAF5EA585FE"/>
    <w:rsid w:val="0038072E"/>
    <w:pPr>
      <w:spacing w:after="0" w:line="240" w:lineRule="auto"/>
    </w:pPr>
    <w:rPr>
      <w:sz w:val="24"/>
      <w:szCs w:val="24"/>
    </w:rPr>
  </w:style>
  <w:style w:type="paragraph" w:customStyle="1" w:styleId="A73B30262850AA40BF76E0BF83A66C8B">
    <w:name w:val="A73B30262850AA40BF76E0BF83A66C8B"/>
    <w:rsid w:val="0038072E"/>
    <w:pPr>
      <w:spacing w:after="0" w:line="240" w:lineRule="auto"/>
    </w:pPr>
    <w:rPr>
      <w:sz w:val="24"/>
      <w:szCs w:val="24"/>
    </w:rPr>
  </w:style>
  <w:style w:type="paragraph" w:customStyle="1" w:styleId="0CC665CABE9DA44E905B4DC685F410DC">
    <w:name w:val="0CC665CABE9DA44E905B4DC685F410DC"/>
    <w:rsid w:val="0038072E"/>
    <w:pPr>
      <w:spacing w:after="0" w:line="240" w:lineRule="auto"/>
    </w:pPr>
    <w:rPr>
      <w:sz w:val="24"/>
      <w:szCs w:val="24"/>
    </w:rPr>
  </w:style>
  <w:style w:type="paragraph" w:customStyle="1" w:styleId="383417E858A9A144ABC9493B29E8DF1B">
    <w:name w:val="383417E858A9A144ABC9493B29E8DF1B"/>
    <w:rsid w:val="0038072E"/>
    <w:pPr>
      <w:spacing w:after="0" w:line="240" w:lineRule="auto"/>
    </w:pPr>
    <w:rPr>
      <w:sz w:val="24"/>
      <w:szCs w:val="24"/>
    </w:rPr>
  </w:style>
  <w:style w:type="paragraph" w:customStyle="1" w:styleId="334106DA05D4CF4D9CD0FD0FA37EE31A">
    <w:name w:val="334106DA05D4CF4D9CD0FD0FA37EE31A"/>
    <w:rsid w:val="0038072E"/>
    <w:pPr>
      <w:spacing w:after="0" w:line="240" w:lineRule="auto"/>
    </w:pPr>
    <w:rPr>
      <w:sz w:val="24"/>
      <w:szCs w:val="24"/>
    </w:rPr>
  </w:style>
  <w:style w:type="paragraph" w:customStyle="1" w:styleId="9E2425DA1444C4428C9033CCDDCAE1FC">
    <w:name w:val="9E2425DA1444C4428C9033CCDDCAE1FC"/>
    <w:rsid w:val="0038072E"/>
    <w:pPr>
      <w:spacing w:after="0" w:line="240" w:lineRule="auto"/>
    </w:pPr>
    <w:rPr>
      <w:sz w:val="24"/>
      <w:szCs w:val="24"/>
    </w:rPr>
  </w:style>
  <w:style w:type="paragraph" w:customStyle="1" w:styleId="84DECC91DD9FB6409BAFA08B6F1AF457">
    <w:name w:val="84DECC91DD9FB6409BAFA08B6F1AF457"/>
    <w:rsid w:val="0038072E"/>
    <w:pPr>
      <w:spacing w:after="0" w:line="240" w:lineRule="auto"/>
    </w:pPr>
    <w:rPr>
      <w:sz w:val="24"/>
      <w:szCs w:val="24"/>
    </w:rPr>
  </w:style>
  <w:style w:type="paragraph" w:customStyle="1" w:styleId="358A479E62151A4A8D8BE487C3665F8A">
    <w:name w:val="358A479E62151A4A8D8BE487C3665F8A"/>
    <w:rsid w:val="0038072E"/>
    <w:pPr>
      <w:spacing w:after="0" w:line="240" w:lineRule="auto"/>
    </w:pPr>
    <w:rPr>
      <w:sz w:val="24"/>
      <w:szCs w:val="24"/>
    </w:rPr>
  </w:style>
  <w:style w:type="paragraph" w:customStyle="1" w:styleId="EF889A3E82E07845910776011409EFB7">
    <w:name w:val="EF889A3E82E07845910776011409EFB7"/>
    <w:rsid w:val="0038072E"/>
    <w:pPr>
      <w:spacing w:after="0" w:line="240" w:lineRule="auto"/>
    </w:pPr>
    <w:rPr>
      <w:sz w:val="24"/>
      <w:szCs w:val="24"/>
    </w:rPr>
  </w:style>
  <w:style w:type="paragraph" w:customStyle="1" w:styleId="95B1E7F39A12F34EB28C69C95392A51D">
    <w:name w:val="95B1E7F39A12F34EB28C69C95392A51D"/>
    <w:rsid w:val="0038072E"/>
    <w:pPr>
      <w:spacing w:after="0" w:line="240" w:lineRule="auto"/>
    </w:pPr>
    <w:rPr>
      <w:sz w:val="24"/>
      <w:szCs w:val="24"/>
    </w:rPr>
  </w:style>
  <w:style w:type="paragraph" w:customStyle="1" w:styleId="7F1DAFCC8CD526449C964D38CB04580B">
    <w:name w:val="7F1DAFCC8CD526449C964D38CB04580B"/>
    <w:rsid w:val="0038072E"/>
    <w:pPr>
      <w:spacing w:after="0" w:line="240" w:lineRule="auto"/>
    </w:pPr>
    <w:rPr>
      <w:sz w:val="24"/>
      <w:szCs w:val="24"/>
    </w:rPr>
  </w:style>
  <w:style w:type="paragraph" w:customStyle="1" w:styleId="FC309A44CB8EB14BB79C9B1BF5BECC17">
    <w:name w:val="FC309A44CB8EB14BB79C9B1BF5BECC17"/>
    <w:rsid w:val="0038072E"/>
    <w:pPr>
      <w:spacing w:after="0" w:line="240" w:lineRule="auto"/>
    </w:pPr>
    <w:rPr>
      <w:sz w:val="24"/>
      <w:szCs w:val="24"/>
    </w:rPr>
  </w:style>
  <w:style w:type="paragraph" w:customStyle="1" w:styleId="B1161E39D08A964E90B3B64BD9ADAFE4">
    <w:name w:val="B1161E39D08A964E90B3B64BD9ADAFE4"/>
    <w:rsid w:val="0038072E"/>
    <w:pPr>
      <w:spacing w:after="0" w:line="240" w:lineRule="auto"/>
    </w:pPr>
    <w:rPr>
      <w:sz w:val="24"/>
      <w:szCs w:val="24"/>
    </w:rPr>
  </w:style>
  <w:style w:type="paragraph" w:customStyle="1" w:styleId="AE6E201C5AE41E4FA6A788FC5B5E7D72">
    <w:name w:val="AE6E201C5AE41E4FA6A788FC5B5E7D72"/>
    <w:rsid w:val="0038072E"/>
    <w:pPr>
      <w:spacing w:after="0" w:line="240" w:lineRule="auto"/>
    </w:pPr>
    <w:rPr>
      <w:sz w:val="24"/>
      <w:szCs w:val="24"/>
    </w:rPr>
  </w:style>
  <w:style w:type="paragraph" w:customStyle="1" w:styleId="D7E9BE4FA7F3C5408337B21AD9473751">
    <w:name w:val="D7E9BE4FA7F3C5408337B21AD9473751"/>
    <w:rsid w:val="0038072E"/>
    <w:pPr>
      <w:spacing w:after="0" w:line="240" w:lineRule="auto"/>
    </w:pPr>
    <w:rPr>
      <w:sz w:val="24"/>
      <w:szCs w:val="24"/>
    </w:rPr>
  </w:style>
  <w:style w:type="paragraph" w:customStyle="1" w:styleId="C43C2AE129967F4190E278D1C60AF265">
    <w:name w:val="C43C2AE129967F4190E278D1C60AF265"/>
    <w:rsid w:val="0038072E"/>
    <w:pPr>
      <w:spacing w:after="0" w:line="240" w:lineRule="auto"/>
    </w:pPr>
    <w:rPr>
      <w:sz w:val="24"/>
      <w:szCs w:val="24"/>
    </w:rPr>
  </w:style>
  <w:style w:type="paragraph" w:customStyle="1" w:styleId="7136A29F05B3DD438D77CB26B4A12182">
    <w:name w:val="7136A29F05B3DD438D77CB26B4A12182"/>
    <w:rsid w:val="0038072E"/>
    <w:pPr>
      <w:spacing w:after="0" w:line="240" w:lineRule="auto"/>
    </w:pPr>
    <w:rPr>
      <w:sz w:val="24"/>
      <w:szCs w:val="24"/>
    </w:rPr>
  </w:style>
  <w:style w:type="paragraph" w:customStyle="1" w:styleId="2F8BC634BC638B4BA13BA56C525C75E5">
    <w:name w:val="2F8BC634BC638B4BA13BA56C525C75E5"/>
    <w:rsid w:val="0038072E"/>
    <w:pPr>
      <w:spacing w:after="0" w:line="240" w:lineRule="auto"/>
    </w:pPr>
    <w:rPr>
      <w:sz w:val="24"/>
      <w:szCs w:val="24"/>
    </w:rPr>
  </w:style>
  <w:style w:type="paragraph" w:customStyle="1" w:styleId="79E71E79E261A045A6975A985F7E7F84">
    <w:name w:val="79E71E79E261A045A6975A985F7E7F84"/>
    <w:rsid w:val="0038072E"/>
    <w:pPr>
      <w:spacing w:after="0" w:line="240" w:lineRule="auto"/>
    </w:pPr>
    <w:rPr>
      <w:sz w:val="24"/>
      <w:szCs w:val="24"/>
    </w:rPr>
  </w:style>
  <w:style w:type="paragraph" w:customStyle="1" w:styleId="9168B011E3331C4E8267A8CA9E366886">
    <w:name w:val="9168B011E3331C4E8267A8CA9E366886"/>
    <w:rsid w:val="0038072E"/>
    <w:pPr>
      <w:spacing w:after="0" w:line="240" w:lineRule="auto"/>
    </w:pPr>
    <w:rPr>
      <w:sz w:val="24"/>
      <w:szCs w:val="24"/>
    </w:rPr>
  </w:style>
  <w:style w:type="paragraph" w:customStyle="1" w:styleId="98C62A0098128F428BDD29B4A29B3D66">
    <w:name w:val="98C62A0098128F428BDD29B4A29B3D66"/>
    <w:rsid w:val="0038072E"/>
    <w:pPr>
      <w:spacing w:after="0" w:line="240" w:lineRule="auto"/>
    </w:pPr>
    <w:rPr>
      <w:sz w:val="24"/>
      <w:szCs w:val="24"/>
    </w:rPr>
  </w:style>
  <w:style w:type="paragraph" w:customStyle="1" w:styleId="FDD6D2506790764893FAE8B82C72DD87">
    <w:name w:val="FDD6D2506790764893FAE8B82C72DD87"/>
    <w:rsid w:val="0038072E"/>
    <w:pPr>
      <w:spacing w:after="0" w:line="240" w:lineRule="auto"/>
    </w:pPr>
    <w:rPr>
      <w:sz w:val="24"/>
      <w:szCs w:val="24"/>
    </w:rPr>
  </w:style>
  <w:style w:type="paragraph" w:customStyle="1" w:styleId="4CDB09F6895F5B4E811E8634F069E354">
    <w:name w:val="4CDB09F6895F5B4E811E8634F069E354"/>
    <w:rsid w:val="0038072E"/>
    <w:pPr>
      <w:spacing w:after="0" w:line="240" w:lineRule="auto"/>
    </w:pPr>
    <w:rPr>
      <w:sz w:val="24"/>
      <w:szCs w:val="24"/>
    </w:rPr>
  </w:style>
  <w:style w:type="paragraph" w:customStyle="1" w:styleId="D9962393311028499A3F519AF1A22176">
    <w:name w:val="D9962393311028499A3F519AF1A22176"/>
    <w:rsid w:val="0038072E"/>
    <w:pPr>
      <w:spacing w:after="0" w:line="240" w:lineRule="auto"/>
    </w:pPr>
    <w:rPr>
      <w:sz w:val="24"/>
      <w:szCs w:val="24"/>
    </w:rPr>
  </w:style>
  <w:style w:type="paragraph" w:customStyle="1" w:styleId="7A6A161B6D903D4993E8E7E5B817377F">
    <w:name w:val="7A6A161B6D903D4993E8E7E5B817377F"/>
    <w:rsid w:val="0038072E"/>
    <w:pPr>
      <w:spacing w:after="0" w:line="240" w:lineRule="auto"/>
    </w:pPr>
    <w:rPr>
      <w:sz w:val="24"/>
      <w:szCs w:val="24"/>
    </w:rPr>
  </w:style>
  <w:style w:type="paragraph" w:customStyle="1" w:styleId="78795D3BA9EF3F409BE8B3A39CF688C9">
    <w:name w:val="78795D3BA9EF3F409BE8B3A39CF688C9"/>
    <w:rsid w:val="0038072E"/>
    <w:pPr>
      <w:spacing w:after="0" w:line="240" w:lineRule="auto"/>
    </w:pPr>
    <w:rPr>
      <w:sz w:val="24"/>
      <w:szCs w:val="24"/>
    </w:rPr>
  </w:style>
  <w:style w:type="paragraph" w:customStyle="1" w:styleId="944C67F577FCE34A8BD9199867341919">
    <w:name w:val="944C67F577FCE34A8BD9199867341919"/>
    <w:rsid w:val="0038072E"/>
    <w:pPr>
      <w:spacing w:after="0" w:line="240" w:lineRule="auto"/>
    </w:pPr>
    <w:rPr>
      <w:sz w:val="24"/>
      <w:szCs w:val="24"/>
    </w:rPr>
  </w:style>
  <w:style w:type="paragraph" w:customStyle="1" w:styleId="6E6CD1363617F74F81920385F4060BC7">
    <w:name w:val="6E6CD1363617F74F81920385F4060BC7"/>
    <w:rsid w:val="0038072E"/>
    <w:pPr>
      <w:spacing w:after="0" w:line="240" w:lineRule="auto"/>
    </w:pPr>
    <w:rPr>
      <w:sz w:val="24"/>
      <w:szCs w:val="24"/>
    </w:rPr>
  </w:style>
  <w:style w:type="paragraph" w:customStyle="1" w:styleId="6CC6B13EE38B8C4E8C3EF902C4783D8E">
    <w:name w:val="6CC6B13EE38B8C4E8C3EF902C4783D8E"/>
    <w:rsid w:val="0038072E"/>
    <w:pPr>
      <w:spacing w:after="0" w:line="240" w:lineRule="auto"/>
    </w:pPr>
    <w:rPr>
      <w:sz w:val="24"/>
      <w:szCs w:val="24"/>
    </w:rPr>
  </w:style>
  <w:style w:type="paragraph" w:customStyle="1" w:styleId="ABEF65CB663CA041A019C0F7CAA66A54">
    <w:name w:val="ABEF65CB663CA041A019C0F7CAA66A54"/>
    <w:rsid w:val="0038072E"/>
    <w:pPr>
      <w:spacing w:after="0" w:line="240" w:lineRule="auto"/>
    </w:pPr>
    <w:rPr>
      <w:sz w:val="24"/>
      <w:szCs w:val="24"/>
    </w:rPr>
  </w:style>
  <w:style w:type="paragraph" w:customStyle="1" w:styleId="142181AF7C27244AB8E23CC207F3C4F1">
    <w:name w:val="142181AF7C27244AB8E23CC207F3C4F1"/>
    <w:rsid w:val="0038072E"/>
    <w:pPr>
      <w:spacing w:after="0" w:line="240" w:lineRule="auto"/>
    </w:pPr>
    <w:rPr>
      <w:sz w:val="24"/>
      <w:szCs w:val="24"/>
    </w:rPr>
  </w:style>
  <w:style w:type="paragraph" w:customStyle="1" w:styleId="20BCAFC90E6C7A4385C0F6F8FC3905E0">
    <w:name w:val="20BCAFC90E6C7A4385C0F6F8FC3905E0"/>
    <w:rsid w:val="0038072E"/>
    <w:pPr>
      <w:spacing w:after="0" w:line="240" w:lineRule="auto"/>
    </w:pPr>
    <w:rPr>
      <w:sz w:val="24"/>
      <w:szCs w:val="24"/>
    </w:rPr>
  </w:style>
  <w:style w:type="paragraph" w:customStyle="1" w:styleId="41447EBD83A3664BB5AC0ADF81CCED0C">
    <w:name w:val="41447EBD83A3664BB5AC0ADF81CCED0C"/>
    <w:rsid w:val="0038072E"/>
    <w:pPr>
      <w:spacing w:after="0" w:line="240" w:lineRule="auto"/>
    </w:pPr>
    <w:rPr>
      <w:sz w:val="24"/>
      <w:szCs w:val="24"/>
    </w:rPr>
  </w:style>
  <w:style w:type="paragraph" w:customStyle="1" w:styleId="878E3539A02F8741BCB4BC0515DF25B8">
    <w:name w:val="878E3539A02F8741BCB4BC0515DF25B8"/>
    <w:rsid w:val="0038072E"/>
    <w:pPr>
      <w:spacing w:after="0" w:line="240" w:lineRule="auto"/>
    </w:pPr>
    <w:rPr>
      <w:sz w:val="24"/>
      <w:szCs w:val="24"/>
    </w:rPr>
  </w:style>
  <w:style w:type="paragraph" w:customStyle="1" w:styleId="ECD037A6AFD4B34197D3A177570DEBD7">
    <w:name w:val="ECD037A6AFD4B34197D3A177570DEBD7"/>
    <w:rsid w:val="0038072E"/>
    <w:pPr>
      <w:spacing w:after="0" w:line="240" w:lineRule="auto"/>
    </w:pPr>
    <w:rPr>
      <w:sz w:val="24"/>
      <w:szCs w:val="24"/>
    </w:rPr>
  </w:style>
  <w:style w:type="paragraph" w:customStyle="1" w:styleId="7F1F7FE9F240D042B57F2E4C34E2EBB6">
    <w:name w:val="7F1F7FE9F240D042B57F2E4C34E2EBB6"/>
    <w:rsid w:val="0038072E"/>
    <w:pPr>
      <w:spacing w:after="0" w:line="240" w:lineRule="auto"/>
    </w:pPr>
    <w:rPr>
      <w:sz w:val="24"/>
      <w:szCs w:val="24"/>
    </w:rPr>
  </w:style>
  <w:style w:type="paragraph" w:customStyle="1" w:styleId="25D94711AA93D646971C3AA4E9534B25">
    <w:name w:val="25D94711AA93D646971C3AA4E9534B25"/>
    <w:rsid w:val="0038072E"/>
    <w:pPr>
      <w:spacing w:after="0" w:line="240" w:lineRule="auto"/>
    </w:pPr>
    <w:rPr>
      <w:sz w:val="24"/>
      <w:szCs w:val="24"/>
    </w:rPr>
  </w:style>
  <w:style w:type="paragraph" w:customStyle="1" w:styleId="3E9B493EB055D84FA241FF7DC8D615EB">
    <w:name w:val="3E9B493EB055D84FA241FF7DC8D615EB"/>
    <w:rsid w:val="0038072E"/>
    <w:pPr>
      <w:spacing w:after="0" w:line="240" w:lineRule="auto"/>
    </w:pPr>
    <w:rPr>
      <w:sz w:val="24"/>
      <w:szCs w:val="24"/>
    </w:rPr>
  </w:style>
  <w:style w:type="paragraph" w:customStyle="1" w:styleId="046C468491D751418269FFEF0E64251E">
    <w:name w:val="046C468491D751418269FFEF0E64251E"/>
    <w:rsid w:val="0038072E"/>
    <w:pPr>
      <w:spacing w:after="0" w:line="240" w:lineRule="auto"/>
    </w:pPr>
    <w:rPr>
      <w:sz w:val="24"/>
      <w:szCs w:val="24"/>
    </w:rPr>
  </w:style>
  <w:style w:type="paragraph" w:customStyle="1" w:styleId="6C93DC0C2C56484EADEAEC650AD8E071">
    <w:name w:val="6C93DC0C2C56484EADEAEC650AD8E071"/>
    <w:rsid w:val="0038072E"/>
    <w:pPr>
      <w:spacing w:after="0" w:line="240" w:lineRule="auto"/>
    </w:pPr>
    <w:rPr>
      <w:sz w:val="24"/>
      <w:szCs w:val="24"/>
    </w:rPr>
  </w:style>
  <w:style w:type="paragraph" w:customStyle="1" w:styleId="B73EEA8097E4E14EB4CC1909574E5955">
    <w:name w:val="B73EEA8097E4E14EB4CC1909574E5955"/>
    <w:rsid w:val="0038072E"/>
    <w:pPr>
      <w:spacing w:after="0" w:line="240" w:lineRule="auto"/>
    </w:pPr>
    <w:rPr>
      <w:sz w:val="24"/>
      <w:szCs w:val="24"/>
    </w:rPr>
  </w:style>
  <w:style w:type="paragraph" w:customStyle="1" w:styleId="CE88CC6BC5B60940B510AEF3B2B38624">
    <w:name w:val="CE88CC6BC5B60940B510AEF3B2B38624"/>
    <w:rsid w:val="0038072E"/>
    <w:pPr>
      <w:spacing w:after="0" w:line="240" w:lineRule="auto"/>
    </w:pPr>
    <w:rPr>
      <w:sz w:val="24"/>
      <w:szCs w:val="24"/>
    </w:rPr>
  </w:style>
  <w:style w:type="paragraph" w:customStyle="1" w:styleId="AF1BF427DB64414AAA97F91F31C55038">
    <w:name w:val="AF1BF427DB64414AAA97F91F31C55038"/>
    <w:rsid w:val="0038072E"/>
    <w:pPr>
      <w:spacing w:after="0" w:line="240" w:lineRule="auto"/>
    </w:pPr>
    <w:rPr>
      <w:sz w:val="24"/>
      <w:szCs w:val="24"/>
    </w:rPr>
  </w:style>
  <w:style w:type="paragraph" w:customStyle="1" w:styleId="876C6E80928E4F4C8A168B0B47E319F9">
    <w:name w:val="876C6E80928E4F4C8A168B0B47E319F9"/>
    <w:rsid w:val="0038072E"/>
    <w:pPr>
      <w:spacing w:after="0" w:line="240" w:lineRule="auto"/>
    </w:pPr>
    <w:rPr>
      <w:sz w:val="24"/>
      <w:szCs w:val="24"/>
    </w:rPr>
  </w:style>
  <w:style w:type="paragraph" w:customStyle="1" w:styleId="2051E427ECB8C04EA126EC65DA4008D7">
    <w:name w:val="2051E427ECB8C04EA126EC65DA4008D7"/>
    <w:rsid w:val="0038072E"/>
    <w:pPr>
      <w:spacing w:after="0" w:line="240" w:lineRule="auto"/>
    </w:pPr>
    <w:rPr>
      <w:sz w:val="24"/>
      <w:szCs w:val="24"/>
    </w:rPr>
  </w:style>
  <w:style w:type="paragraph" w:customStyle="1" w:styleId="9077822D1BD3C740A9AF6C334C8BF249">
    <w:name w:val="9077822D1BD3C740A9AF6C334C8BF249"/>
    <w:rsid w:val="0038072E"/>
    <w:pPr>
      <w:spacing w:after="0" w:line="240" w:lineRule="auto"/>
    </w:pPr>
    <w:rPr>
      <w:sz w:val="24"/>
      <w:szCs w:val="24"/>
    </w:rPr>
  </w:style>
  <w:style w:type="paragraph" w:customStyle="1" w:styleId="6515B639891F4B4C901CBD920C77658C">
    <w:name w:val="6515B639891F4B4C901CBD920C77658C"/>
    <w:rsid w:val="0038072E"/>
    <w:pPr>
      <w:spacing w:after="0" w:line="240" w:lineRule="auto"/>
    </w:pPr>
    <w:rPr>
      <w:sz w:val="24"/>
      <w:szCs w:val="24"/>
    </w:rPr>
  </w:style>
  <w:style w:type="paragraph" w:customStyle="1" w:styleId="EB46D46B6CA22E4992A3B906FEDB6313">
    <w:name w:val="EB46D46B6CA22E4992A3B906FEDB6313"/>
    <w:rsid w:val="00EF61D1"/>
    <w:pPr>
      <w:spacing w:after="0" w:line="240" w:lineRule="auto"/>
    </w:pPr>
    <w:rPr>
      <w:sz w:val="24"/>
      <w:szCs w:val="24"/>
    </w:rPr>
  </w:style>
  <w:style w:type="paragraph" w:customStyle="1" w:styleId="83D60F31583EF9429FD1362415AD830E">
    <w:name w:val="83D60F31583EF9429FD1362415AD830E"/>
    <w:rsid w:val="00EF61D1"/>
    <w:pPr>
      <w:spacing w:after="0" w:line="240" w:lineRule="auto"/>
    </w:pPr>
    <w:rPr>
      <w:sz w:val="24"/>
      <w:szCs w:val="24"/>
    </w:rPr>
  </w:style>
  <w:style w:type="paragraph" w:customStyle="1" w:styleId="D9DB7286B20E874999852202B0E46315">
    <w:name w:val="D9DB7286B20E874999852202B0E46315"/>
    <w:rsid w:val="00EF61D1"/>
    <w:pPr>
      <w:spacing w:after="0" w:line="240" w:lineRule="auto"/>
    </w:pPr>
    <w:rPr>
      <w:sz w:val="24"/>
      <w:szCs w:val="24"/>
    </w:rPr>
  </w:style>
  <w:style w:type="paragraph" w:customStyle="1" w:styleId="DDB669CDF7CB33439F27C7953D9789AF">
    <w:name w:val="DDB669CDF7CB33439F27C7953D9789AF"/>
    <w:rsid w:val="00EF61D1"/>
    <w:pPr>
      <w:spacing w:after="0" w:line="240" w:lineRule="auto"/>
    </w:pPr>
    <w:rPr>
      <w:sz w:val="24"/>
      <w:szCs w:val="24"/>
    </w:rPr>
  </w:style>
  <w:style w:type="paragraph" w:customStyle="1" w:styleId="EFFDF5EFFDC1984D94D2A2C304142288">
    <w:name w:val="EFFDF5EFFDC1984D94D2A2C304142288"/>
    <w:rsid w:val="00EF61D1"/>
    <w:pPr>
      <w:spacing w:after="0" w:line="240" w:lineRule="auto"/>
    </w:pPr>
    <w:rPr>
      <w:sz w:val="24"/>
      <w:szCs w:val="24"/>
    </w:rPr>
  </w:style>
  <w:style w:type="paragraph" w:customStyle="1" w:styleId="1E7F8146A2FA6640B3274275A86219AD">
    <w:name w:val="1E7F8146A2FA6640B3274275A86219AD"/>
    <w:rsid w:val="00EF61D1"/>
    <w:pPr>
      <w:spacing w:after="0" w:line="240" w:lineRule="auto"/>
    </w:pPr>
    <w:rPr>
      <w:sz w:val="24"/>
      <w:szCs w:val="24"/>
    </w:rPr>
  </w:style>
  <w:style w:type="paragraph" w:customStyle="1" w:styleId="F49B95A3672BAE4CADA93001B65B720F">
    <w:name w:val="F49B95A3672BAE4CADA93001B65B720F"/>
    <w:rsid w:val="00EF61D1"/>
    <w:pPr>
      <w:spacing w:after="0" w:line="240" w:lineRule="auto"/>
    </w:pPr>
    <w:rPr>
      <w:sz w:val="24"/>
      <w:szCs w:val="24"/>
    </w:rPr>
  </w:style>
  <w:style w:type="paragraph" w:customStyle="1" w:styleId="DCA341D147AC87408D1826DC638EDF76">
    <w:name w:val="DCA341D147AC87408D1826DC638EDF76"/>
    <w:rsid w:val="00EF61D1"/>
    <w:pPr>
      <w:spacing w:after="0" w:line="240" w:lineRule="auto"/>
    </w:pPr>
    <w:rPr>
      <w:sz w:val="24"/>
      <w:szCs w:val="24"/>
    </w:rPr>
  </w:style>
  <w:style w:type="paragraph" w:customStyle="1" w:styleId="701629EC3E88474C91D3BFC60892E9CD">
    <w:name w:val="701629EC3E88474C91D3BFC60892E9CD"/>
    <w:rsid w:val="00EF61D1"/>
    <w:pPr>
      <w:spacing w:after="0" w:line="240" w:lineRule="auto"/>
    </w:pPr>
    <w:rPr>
      <w:sz w:val="24"/>
      <w:szCs w:val="24"/>
    </w:rPr>
  </w:style>
  <w:style w:type="paragraph" w:customStyle="1" w:styleId="D3C4433F845B834A8896317568C0AD91">
    <w:name w:val="D3C4433F845B834A8896317568C0AD91"/>
    <w:rsid w:val="00EF61D1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71FD14A9765244BBAFA99D3D33B2E5" ma:contentTypeVersion="9" ma:contentTypeDescription="Create a new document." ma:contentTypeScope="" ma:versionID="855756b890a0e2c83a4c9261270731d7">
  <xsd:schema xmlns:xsd="http://www.w3.org/2001/XMLSchema" xmlns:xs="http://www.w3.org/2001/XMLSchema" xmlns:p="http://schemas.microsoft.com/office/2006/metadata/properties" xmlns:ns3="0c8a7c41-f22c-4233-8578-35a885c55694" targetNamespace="http://schemas.microsoft.com/office/2006/metadata/properties" ma:root="true" ma:fieldsID="885e74569d51cf8cdebdcfda7db203a2" ns3:_="">
    <xsd:import namespace="0c8a7c41-f22c-4233-8578-35a885c556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a7c41-f22c-4233-8578-35a885c55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56AE62-0AB4-4C9C-86E2-24A9B978C5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8a7c41-f22c-4233-8578-35a885c556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44C1AD-5219-408C-8FA3-576B836547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0EF993-BBB6-460A-9DE4-E3DF515721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C:\Users\PuneetS\OneDrive - readnaturally.com\Documents\Custom Office Templates\ReadLiveStudent.dotm</Template>
  <TotalTime>50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Sinha</dc:creator>
  <cp:keywords/>
  <dc:description/>
  <cp:lastModifiedBy>Microsoft Office User</cp:lastModifiedBy>
  <cp:revision>68</cp:revision>
  <dcterms:created xsi:type="dcterms:W3CDTF">2019-12-10T16:50:00Z</dcterms:created>
  <dcterms:modified xsi:type="dcterms:W3CDTF">2019-12-17T15:34:00Z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0x010100F871FD14A9765244BBAFA99D3D33B2E5</vt:lpwstr>
  </property>
</Properties>
</file>